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68A05F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15CF1AE" w14:textId="07B82C9E" w:rsidR="001B2ABD" w:rsidRDefault="0057118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F946843" wp14:editId="2C4423A5">
                  <wp:extent cx="1732684" cy="2309045"/>
                  <wp:effectExtent l="0" t="0" r="1270" b="0"/>
                  <wp:docPr id="1071913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913877" name="Picture 107191387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859" cy="2370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5B0A37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47CAEE1" w14:textId="701D4FFF" w:rsidR="001B2ABD" w:rsidRPr="0057118A" w:rsidRDefault="0057118A" w:rsidP="001B2ABD">
            <w:pPr>
              <w:pStyle w:val="Title"/>
              <w:rPr>
                <w:rFonts w:ascii="Arial" w:hAnsi="Arial" w:cs="Arial"/>
                <w:sz w:val="72"/>
                <w:szCs w:val="72"/>
              </w:rPr>
            </w:pPr>
            <w:r w:rsidRPr="0057118A">
              <w:rPr>
                <w:rFonts w:ascii="Arial" w:hAnsi="Arial" w:cs="Arial"/>
                <w:sz w:val="72"/>
                <w:szCs w:val="72"/>
              </w:rPr>
              <w:t>gobi sunitha</w:t>
            </w:r>
            <w:r>
              <w:rPr>
                <w:rFonts w:ascii="Arial" w:hAnsi="Arial" w:cs="Arial"/>
                <w:sz w:val="72"/>
                <w:szCs w:val="72"/>
              </w:rPr>
              <w:t>.</w:t>
            </w:r>
          </w:p>
          <w:p w14:paraId="2E4DB79E" w14:textId="754C9C2A" w:rsidR="001B2ABD" w:rsidRDefault="0057118A" w:rsidP="001B2ABD">
            <w:pPr>
              <w:pStyle w:val="Subtitle"/>
            </w:pPr>
            <w:r w:rsidRPr="00B469B3">
              <w:rPr>
                <w:spacing w:val="66"/>
                <w:w w:val="100"/>
              </w:rPr>
              <w:t>Develope</w:t>
            </w:r>
            <w:r w:rsidRPr="00B469B3">
              <w:rPr>
                <w:spacing w:val="5"/>
                <w:w w:val="100"/>
              </w:rPr>
              <w:t>r</w:t>
            </w:r>
          </w:p>
        </w:tc>
      </w:tr>
      <w:tr w:rsidR="001B2ABD" w14:paraId="52B865A6" w14:textId="77777777" w:rsidTr="001B2ABD">
        <w:tc>
          <w:tcPr>
            <w:tcW w:w="3600" w:type="dxa"/>
          </w:tcPr>
          <w:sdt>
            <w:sdtPr>
              <w:rPr>
                <w:sz w:val="18"/>
                <w:szCs w:val="18"/>
              </w:rPr>
              <w:id w:val="-1711873194"/>
              <w:placeholder>
                <w:docPart w:val="B454E2CE08CE44008E3AE6DD0A1804F2"/>
              </w:placeholder>
              <w:temporary/>
              <w:showingPlcHdr/>
              <w15:appearance w15:val="hidden"/>
            </w:sdtPr>
            <w:sdtContent>
              <w:p w14:paraId="2814695E" w14:textId="77777777" w:rsidR="001B2ABD" w:rsidRPr="00032490" w:rsidRDefault="00036450" w:rsidP="00036450">
                <w:pPr>
                  <w:pStyle w:val="Heading3"/>
                  <w:rPr>
                    <w:sz w:val="18"/>
                    <w:szCs w:val="18"/>
                  </w:rPr>
                </w:pPr>
                <w:r w:rsidRPr="00032490">
                  <w:rPr>
                    <w:sz w:val="18"/>
                    <w:szCs w:val="18"/>
                  </w:rPr>
                  <w:t>Profile</w:t>
                </w:r>
              </w:p>
            </w:sdtContent>
          </w:sdt>
          <w:p w14:paraId="1B33E4CD" w14:textId="715A9500" w:rsidR="00036450" w:rsidRPr="00032490" w:rsidRDefault="009E1322" w:rsidP="00036450">
            <w:pPr>
              <w:rPr>
                <w:szCs w:val="18"/>
              </w:rPr>
            </w:pPr>
            <w:r w:rsidRPr="00032490">
              <w:rPr>
                <w:szCs w:val="18"/>
              </w:rPr>
              <w:t xml:space="preserve">I design and develop user-friendly </w:t>
            </w:r>
            <w:proofErr w:type="spellStart"/>
            <w:proofErr w:type="gramStart"/>
            <w:r w:rsidRPr="00032490">
              <w:rPr>
                <w:szCs w:val="18"/>
              </w:rPr>
              <w:t>websites,including</w:t>
            </w:r>
            <w:proofErr w:type="spellEnd"/>
            <w:proofErr w:type="gramEnd"/>
            <w:r w:rsidRPr="00032490">
              <w:rPr>
                <w:szCs w:val="18"/>
              </w:rPr>
              <w:t xml:space="preserve"> optimized </w:t>
            </w:r>
            <w:proofErr w:type="spellStart"/>
            <w:r w:rsidRPr="00032490">
              <w:rPr>
                <w:szCs w:val="18"/>
              </w:rPr>
              <w:t>chek</w:t>
            </w:r>
            <w:proofErr w:type="spellEnd"/>
            <w:r w:rsidRPr="00032490">
              <w:rPr>
                <w:szCs w:val="18"/>
              </w:rPr>
              <w:t xml:space="preserve">-out page that increases your click and subsequent developed user interface with modern </w:t>
            </w:r>
            <w:proofErr w:type="spellStart"/>
            <w:r w:rsidRPr="00032490">
              <w:rPr>
                <w:szCs w:val="18"/>
              </w:rPr>
              <w:t>javascri</w:t>
            </w:r>
            <w:r w:rsidR="00032490" w:rsidRPr="00032490">
              <w:rPr>
                <w:szCs w:val="18"/>
              </w:rPr>
              <w:t>pt</w:t>
            </w:r>
            <w:proofErr w:type="spellEnd"/>
            <w:r w:rsidR="00032490" w:rsidRPr="00032490">
              <w:rPr>
                <w:szCs w:val="18"/>
              </w:rPr>
              <w:t xml:space="preserve"> </w:t>
            </w:r>
            <w:proofErr w:type="spellStart"/>
            <w:r w:rsidR="00032490" w:rsidRPr="00032490">
              <w:rPr>
                <w:szCs w:val="18"/>
              </w:rPr>
              <w:t>framework,HTML</w:t>
            </w:r>
            <w:proofErr w:type="spellEnd"/>
            <w:r w:rsidR="00032490" w:rsidRPr="00032490">
              <w:rPr>
                <w:szCs w:val="18"/>
              </w:rPr>
              <w:t xml:space="preserve"> and CSS which has improved the user satisfaction.</w:t>
            </w:r>
          </w:p>
          <w:p w14:paraId="66528C0E" w14:textId="77777777" w:rsidR="00032490" w:rsidRPr="00032490" w:rsidRDefault="00032490" w:rsidP="00036450">
            <w:pPr>
              <w:rPr>
                <w:szCs w:val="18"/>
              </w:rPr>
            </w:pPr>
          </w:p>
          <w:p w14:paraId="65B8B49E" w14:textId="3436CD0C" w:rsidR="00032490" w:rsidRPr="00032490" w:rsidRDefault="00032490" w:rsidP="00036450">
            <w:pPr>
              <w:rPr>
                <w:szCs w:val="18"/>
              </w:rPr>
            </w:pPr>
            <w:r w:rsidRPr="00032490">
              <w:rPr>
                <w:rFonts w:cs="Arial"/>
                <w:color w:val="040C28"/>
                <w:szCs w:val="18"/>
              </w:rPr>
              <w:t>Analyzing existing programs for modification purposes</w:t>
            </w:r>
            <w:r w:rsidRPr="00032490">
              <w:rPr>
                <w:rFonts w:cs="Arial"/>
                <w:color w:val="202124"/>
                <w:szCs w:val="18"/>
                <w:shd w:val="clear" w:color="auto" w:fill="FFFFFF"/>
              </w:rPr>
              <w:t>. Researching and designing new software systems, websites, programs, and applications. Writing and implementing, clean, scalable code. Troubleshooting and debugging code. Verifying and deploying software systems.</w:t>
            </w:r>
          </w:p>
          <w:sdt>
            <w:sdtPr>
              <w:rPr>
                <w:sz w:val="18"/>
                <w:szCs w:val="18"/>
              </w:rPr>
              <w:id w:val="-1954003311"/>
              <w:placeholder>
                <w:docPart w:val="C8FBBB4E4A1F4555ACD9CCFC6D9340A0"/>
              </w:placeholder>
              <w:temporary/>
              <w:showingPlcHdr/>
              <w15:appearance w15:val="hidden"/>
            </w:sdtPr>
            <w:sdtContent>
              <w:p w14:paraId="30DD57ED" w14:textId="77777777" w:rsidR="00036450" w:rsidRPr="00032490" w:rsidRDefault="00CB0055" w:rsidP="00CB0055">
                <w:pPr>
                  <w:pStyle w:val="Heading3"/>
                  <w:rPr>
                    <w:sz w:val="18"/>
                    <w:szCs w:val="18"/>
                  </w:rPr>
                </w:pPr>
                <w:r w:rsidRPr="00032490">
                  <w:rPr>
                    <w:sz w:val="18"/>
                    <w:szCs w:val="18"/>
                  </w:rPr>
                  <w:t>Contact</w:t>
                </w:r>
              </w:p>
            </w:sdtContent>
          </w:sdt>
          <w:sdt>
            <w:sdtPr>
              <w:rPr>
                <w:szCs w:val="18"/>
              </w:rPr>
              <w:id w:val="1111563247"/>
              <w:placeholder>
                <w:docPart w:val="0F23199CB7AB427985A7DDFFCA6E67A3"/>
              </w:placeholder>
              <w:temporary/>
              <w:showingPlcHdr/>
              <w15:appearance w15:val="hidden"/>
            </w:sdtPr>
            <w:sdtContent>
              <w:p w14:paraId="3682F591" w14:textId="77777777" w:rsidR="004D3011" w:rsidRPr="00032490" w:rsidRDefault="004D3011" w:rsidP="004D3011">
                <w:pPr>
                  <w:rPr>
                    <w:szCs w:val="18"/>
                  </w:rPr>
                </w:pPr>
                <w:r w:rsidRPr="00032490">
                  <w:rPr>
                    <w:szCs w:val="18"/>
                  </w:rPr>
                  <w:t>PHONE:</w:t>
                </w:r>
              </w:p>
            </w:sdtContent>
          </w:sdt>
          <w:p w14:paraId="591386AE" w14:textId="7006CD51" w:rsidR="004D3011" w:rsidRPr="00032490" w:rsidRDefault="009E1322" w:rsidP="004D3011">
            <w:pPr>
              <w:rPr>
                <w:szCs w:val="18"/>
              </w:rPr>
            </w:pPr>
            <w:r w:rsidRPr="00032490">
              <w:rPr>
                <w:szCs w:val="18"/>
              </w:rPr>
              <w:t>9791518023</w:t>
            </w:r>
          </w:p>
          <w:p w14:paraId="5D22943B" w14:textId="77777777" w:rsidR="004D3011" w:rsidRPr="00032490" w:rsidRDefault="004D3011" w:rsidP="004D3011">
            <w:pPr>
              <w:rPr>
                <w:szCs w:val="18"/>
              </w:rPr>
            </w:pPr>
          </w:p>
          <w:sdt>
            <w:sdtPr>
              <w:rPr>
                <w:szCs w:val="18"/>
              </w:rPr>
              <w:id w:val="-240260293"/>
              <w:placeholder>
                <w:docPart w:val="936D555F5960461BBB89C5F4200651BB"/>
              </w:placeholder>
              <w:temporary/>
              <w:showingPlcHdr/>
              <w15:appearance w15:val="hidden"/>
            </w:sdtPr>
            <w:sdtContent>
              <w:p w14:paraId="5AEA90BB" w14:textId="77777777" w:rsidR="004D3011" w:rsidRPr="00032490" w:rsidRDefault="004D3011" w:rsidP="004D3011">
                <w:pPr>
                  <w:rPr>
                    <w:szCs w:val="18"/>
                  </w:rPr>
                </w:pPr>
                <w:r w:rsidRPr="00032490">
                  <w:rPr>
                    <w:szCs w:val="18"/>
                  </w:rPr>
                  <w:t>EMAIL:</w:t>
                </w:r>
              </w:p>
            </w:sdtContent>
          </w:sdt>
          <w:p w14:paraId="73BF438D" w14:textId="6E978BD5" w:rsidR="00036450" w:rsidRPr="00032490" w:rsidRDefault="009E1322" w:rsidP="004D3011">
            <w:pPr>
              <w:rPr>
                <w:rStyle w:val="Hyperlink"/>
                <w:szCs w:val="18"/>
              </w:rPr>
            </w:pPr>
            <w:r w:rsidRPr="00032490">
              <w:rPr>
                <w:szCs w:val="18"/>
              </w:rPr>
              <w:t>sunithavenkat08@gmail.com</w:t>
            </w:r>
          </w:p>
          <w:p w14:paraId="0B8F6E77" w14:textId="121EDAF4" w:rsidR="004D3011" w:rsidRPr="00032490" w:rsidRDefault="009E1322" w:rsidP="00CB0055">
            <w:pPr>
              <w:pStyle w:val="Heading3"/>
              <w:rPr>
                <w:sz w:val="18"/>
                <w:szCs w:val="18"/>
              </w:rPr>
            </w:pPr>
            <w:r w:rsidRPr="00032490">
              <w:rPr>
                <w:sz w:val="18"/>
                <w:szCs w:val="18"/>
              </w:rPr>
              <w:t>programming language known</w:t>
            </w:r>
          </w:p>
          <w:p w14:paraId="188D709F" w14:textId="2CDC37F6" w:rsidR="004D3011" w:rsidRPr="00032490" w:rsidRDefault="009E1322" w:rsidP="004D3011">
            <w:pPr>
              <w:rPr>
                <w:szCs w:val="18"/>
              </w:rPr>
            </w:pPr>
            <w:r w:rsidRPr="00032490">
              <w:rPr>
                <w:szCs w:val="18"/>
              </w:rPr>
              <w:t>HTML</w:t>
            </w:r>
          </w:p>
          <w:p w14:paraId="05264FBE" w14:textId="3D2E8082" w:rsidR="004D3011" w:rsidRPr="00032490" w:rsidRDefault="009E1322" w:rsidP="004D3011">
            <w:pPr>
              <w:rPr>
                <w:szCs w:val="18"/>
              </w:rPr>
            </w:pPr>
            <w:r w:rsidRPr="00032490">
              <w:rPr>
                <w:szCs w:val="18"/>
              </w:rPr>
              <w:t>CSS</w:t>
            </w:r>
          </w:p>
          <w:p w14:paraId="29CDE68B" w14:textId="4447B42D" w:rsidR="004D3011" w:rsidRPr="00032490" w:rsidRDefault="009E1322" w:rsidP="004D3011">
            <w:pPr>
              <w:rPr>
                <w:szCs w:val="18"/>
              </w:rPr>
            </w:pPr>
            <w:r w:rsidRPr="00032490">
              <w:rPr>
                <w:szCs w:val="18"/>
              </w:rPr>
              <w:t>JAVA SCRIPT</w:t>
            </w:r>
          </w:p>
          <w:p w14:paraId="702235F6" w14:textId="77777777" w:rsidR="004D3011" w:rsidRDefault="009E1322" w:rsidP="004D3011">
            <w:pPr>
              <w:rPr>
                <w:szCs w:val="18"/>
              </w:rPr>
            </w:pPr>
            <w:r w:rsidRPr="00032490">
              <w:rPr>
                <w:szCs w:val="18"/>
              </w:rPr>
              <w:t>SQL</w:t>
            </w:r>
          </w:p>
          <w:p w14:paraId="21A63358" w14:textId="5F755808" w:rsidR="002614C3" w:rsidRPr="00032490" w:rsidRDefault="002614C3" w:rsidP="004D3011">
            <w:pPr>
              <w:rPr>
                <w:szCs w:val="18"/>
              </w:rPr>
            </w:pPr>
            <w:r>
              <w:rPr>
                <w:szCs w:val="18"/>
              </w:rPr>
              <w:t>PYTHON</w:t>
            </w:r>
          </w:p>
          <w:p w14:paraId="5B123704" w14:textId="19A5272A" w:rsidR="009E1322" w:rsidRPr="00032490" w:rsidRDefault="009E1322" w:rsidP="004D3011">
            <w:pPr>
              <w:rPr>
                <w:szCs w:val="18"/>
              </w:rPr>
            </w:pPr>
          </w:p>
        </w:tc>
        <w:tc>
          <w:tcPr>
            <w:tcW w:w="720" w:type="dxa"/>
          </w:tcPr>
          <w:p w14:paraId="64D56A1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34E046CCD6A4FF1961003AE0EF918FF"/>
              </w:placeholder>
              <w:temporary/>
              <w:showingPlcHdr/>
              <w15:appearance w15:val="hidden"/>
            </w:sdtPr>
            <w:sdtContent>
              <w:p w14:paraId="6A540C28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61524EB" w14:textId="4254321E" w:rsidR="00036450" w:rsidRDefault="0057118A" w:rsidP="0057118A">
            <w:pPr>
              <w:pStyle w:val="Heading4"/>
            </w:pPr>
            <w:r>
              <w:t xml:space="preserve">SSLC (2017-2018)-88.2%                                          </w:t>
            </w:r>
          </w:p>
          <w:p w14:paraId="1F0C3CB7" w14:textId="07FB5AD6" w:rsidR="0057118A" w:rsidRDefault="0057118A" w:rsidP="0057118A">
            <w:r>
              <w:t>[AMALORPAVAM.HR.SEC.SCHOOL]</w:t>
            </w:r>
          </w:p>
          <w:p w14:paraId="0E2E8EBF" w14:textId="77777777" w:rsidR="00772440" w:rsidRDefault="00772440" w:rsidP="0057118A"/>
          <w:p w14:paraId="1066C4F3" w14:textId="0E9ACE2A" w:rsidR="00772440" w:rsidRDefault="00772440" w:rsidP="0057118A">
            <w:pPr>
              <w:rPr>
                <w:b/>
                <w:bCs/>
              </w:rPr>
            </w:pPr>
            <w:proofErr w:type="gramStart"/>
            <w:r w:rsidRPr="00772440">
              <w:rPr>
                <w:b/>
                <w:bCs/>
              </w:rPr>
              <w:t>HSC(</w:t>
            </w:r>
            <w:proofErr w:type="gramEnd"/>
            <w:r w:rsidRPr="00772440">
              <w:rPr>
                <w:b/>
                <w:bCs/>
              </w:rPr>
              <w:t>2019-2020)-66.5%</w:t>
            </w:r>
          </w:p>
          <w:p w14:paraId="1C8A4928" w14:textId="77777777" w:rsidR="00772440" w:rsidRDefault="00772440" w:rsidP="00772440">
            <w:r>
              <w:t>[AMALORPAVAM.HR.SEC.SCHOOL]</w:t>
            </w:r>
          </w:p>
          <w:p w14:paraId="2FD5CCBA" w14:textId="77777777" w:rsidR="00772440" w:rsidRDefault="00772440" w:rsidP="00772440"/>
          <w:p w14:paraId="1BBDA0E6" w14:textId="0082AF61" w:rsidR="00772440" w:rsidRPr="00772440" w:rsidRDefault="00772440" w:rsidP="00772440">
            <w:pPr>
              <w:rPr>
                <w:b/>
                <w:bCs/>
              </w:rPr>
            </w:pPr>
            <w:r w:rsidRPr="00772440">
              <w:rPr>
                <w:b/>
                <w:bCs/>
              </w:rPr>
              <w:t>BACHELOR OF ENGINEERING(CSE)-2020-2024)-8.51CGPA</w:t>
            </w:r>
          </w:p>
          <w:p w14:paraId="7355DF0C" w14:textId="02B6170A" w:rsidR="00772440" w:rsidRDefault="00772440" w:rsidP="00772440">
            <w:r>
              <w:t>[ARUNAI ENGINEERING COLLEGE]</w:t>
            </w:r>
          </w:p>
          <w:p w14:paraId="0061DCB1" w14:textId="6A5D68CC" w:rsidR="00772440" w:rsidRPr="00772440" w:rsidRDefault="00772440" w:rsidP="0057118A">
            <w:pPr>
              <w:rPr>
                <w:b/>
                <w:bCs/>
              </w:rPr>
            </w:pPr>
          </w:p>
          <w:p w14:paraId="36A2C623" w14:textId="1CB2CF46" w:rsidR="004D3011" w:rsidRPr="00772440" w:rsidRDefault="00772440" w:rsidP="00772440">
            <w:pPr>
              <w:pStyle w:val="Heading2"/>
            </w:pPr>
            <w:r>
              <w:t>EXPERIENCE</w:t>
            </w:r>
          </w:p>
          <w:p w14:paraId="70BB764F" w14:textId="77777777" w:rsidR="00772440" w:rsidRDefault="00772440" w:rsidP="00036450"/>
          <w:p w14:paraId="1D9809EE" w14:textId="638E5CAD" w:rsidR="004D3011" w:rsidRDefault="00772440" w:rsidP="00772440">
            <w:pPr>
              <w:pStyle w:val="ListParagraph"/>
              <w:numPr>
                <w:ilvl w:val="0"/>
                <w:numId w:val="1"/>
              </w:numPr>
            </w:pPr>
            <w:r>
              <w:t xml:space="preserve">INTERNSHIP IN </w:t>
            </w:r>
            <w:proofErr w:type="gramStart"/>
            <w:r>
              <w:t>WEBDEVELOPMENT(</w:t>
            </w:r>
            <w:proofErr w:type="gramEnd"/>
            <w:r>
              <w:t>2023)-QUIZARO.</w:t>
            </w:r>
          </w:p>
          <w:p w14:paraId="58587985" w14:textId="77777777" w:rsidR="009E1322" w:rsidRDefault="009E1322" w:rsidP="009E1322">
            <w:pPr>
              <w:ind w:left="360"/>
            </w:pPr>
          </w:p>
          <w:p w14:paraId="4924DCC0" w14:textId="2F44200D" w:rsidR="00772440" w:rsidRDefault="00772440" w:rsidP="00772440">
            <w:pPr>
              <w:pStyle w:val="ListParagraph"/>
              <w:numPr>
                <w:ilvl w:val="0"/>
                <w:numId w:val="1"/>
              </w:numPr>
            </w:pPr>
            <w:r>
              <w:t>IDEATHON 2.0 PROJECT-CARPARKING SPACE COUNTER.</w:t>
            </w:r>
          </w:p>
          <w:p w14:paraId="4926FCD3" w14:textId="77777777" w:rsidR="009E1322" w:rsidRDefault="009E1322" w:rsidP="009E1322">
            <w:pPr>
              <w:ind w:left="360"/>
            </w:pPr>
          </w:p>
          <w:p w14:paraId="285C7C46" w14:textId="33A823A5" w:rsidR="009E1322" w:rsidRDefault="009E1322" w:rsidP="00772440">
            <w:pPr>
              <w:pStyle w:val="ListParagraph"/>
              <w:numPr>
                <w:ilvl w:val="0"/>
                <w:numId w:val="1"/>
              </w:numPr>
            </w:pPr>
            <w:r>
              <w:t>WORKSHOP ON INNOVATION &amp; PITCH-DECK PREPARATION.</w:t>
            </w:r>
          </w:p>
          <w:p w14:paraId="6CC1A170" w14:textId="04494EFE" w:rsidR="00036450" w:rsidRDefault="00B469B3" w:rsidP="00036450">
            <w:pPr>
              <w:pStyle w:val="Heading2"/>
            </w:pPr>
            <w:r>
              <w:t>COURSES</w:t>
            </w:r>
          </w:p>
          <w:p w14:paraId="04F7FD27" w14:textId="77777777" w:rsidR="00036450" w:rsidRDefault="00036450" w:rsidP="004D3011">
            <w:pPr>
              <w:rPr>
                <w:noProof/>
                <w:color w:val="000000" w:themeColor="text1"/>
              </w:rPr>
            </w:pPr>
          </w:p>
          <w:p w14:paraId="0D44FD13" w14:textId="77777777" w:rsidR="00B469B3" w:rsidRPr="00B469B3" w:rsidRDefault="00B469B3" w:rsidP="00B469B3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 w:rsidRPr="00B469B3">
              <w:rPr>
                <w:noProof/>
                <w:color w:val="000000" w:themeColor="text1"/>
              </w:rPr>
              <w:t>DIGITAL MARKETING -GREAT LEARNING</w:t>
            </w:r>
          </w:p>
          <w:p w14:paraId="5DEF7FB7" w14:textId="77777777" w:rsidR="00B469B3" w:rsidRDefault="00B469B3" w:rsidP="004D3011">
            <w:pPr>
              <w:rPr>
                <w:noProof/>
                <w:color w:val="000000" w:themeColor="text1"/>
              </w:rPr>
            </w:pPr>
          </w:p>
          <w:p w14:paraId="3CEA9DB9" w14:textId="77777777" w:rsidR="00B469B3" w:rsidRPr="00B469B3" w:rsidRDefault="00B469B3" w:rsidP="00B469B3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 w:rsidRPr="00B469B3">
              <w:rPr>
                <w:noProof/>
                <w:color w:val="000000" w:themeColor="text1"/>
              </w:rPr>
              <w:t>MARKETING ANALYTICS-GREAT LEARNING</w:t>
            </w:r>
          </w:p>
          <w:p w14:paraId="29386700" w14:textId="77777777" w:rsidR="00B469B3" w:rsidRDefault="00B469B3" w:rsidP="004D3011">
            <w:pPr>
              <w:rPr>
                <w:noProof/>
                <w:color w:val="000000" w:themeColor="text1"/>
              </w:rPr>
            </w:pPr>
          </w:p>
          <w:p w14:paraId="56C91B9C" w14:textId="77777777" w:rsidR="00B469B3" w:rsidRPr="00B469B3" w:rsidRDefault="00B469B3" w:rsidP="00B469B3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 w:rsidRPr="00B469B3">
              <w:rPr>
                <w:noProof/>
                <w:color w:val="000000" w:themeColor="text1"/>
              </w:rPr>
              <w:t>CYBER SECURITY-SIMPLI LEARN</w:t>
            </w:r>
          </w:p>
          <w:p w14:paraId="1887261A" w14:textId="77777777" w:rsidR="00B469B3" w:rsidRDefault="00B469B3" w:rsidP="004D3011">
            <w:pPr>
              <w:rPr>
                <w:noProof/>
                <w:color w:val="000000" w:themeColor="text1"/>
              </w:rPr>
            </w:pPr>
          </w:p>
          <w:p w14:paraId="589FA52B" w14:textId="77777777" w:rsidR="00B469B3" w:rsidRPr="00B469B3" w:rsidRDefault="00B469B3" w:rsidP="00B469B3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 w:rsidRPr="00B469B3">
              <w:rPr>
                <w:noProof/>
                <w:color w:val="000000" w:themeColor="text1"/>
              </w:rPr>
              <w:t>GOOGLE DATA ANALYTICS-COURSERA</w:t>
            </w:r>
          </w:p>
          <w:p w14:paraId="5C7D6040" w14:textId="77777777" w:rsidR="00B469B3" w:rsidRDefault="00B469B3" w:rsidP="004D3011">
            <w:pPr>
              <w:rPr>
                <w:noProof/>
                <w:color w:val="000000" w:themeColor="text1"/>
              </w:rPr>
            </w:pPr>
          </w:p>
          <w:p w14:paraId="4D1309B5" w14:textId="2BF90910" w:rsidR="00B469B3" w:rsidRPr="00B469B3" w:rsidRDefault="00B469B3" w:rsidP="00B469B3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 w:rsidRPr="00B469B3">
              <w:rPr>
                <w:noProof/>
                <w:color w:val="000000" w:themeColor="text1"/>
              </w:rPr>
              <w:t xml:space="preserve">FRONT END WEB DEVELOPMENT WITH </w:t>
            </w:r>
            <w:r w:rsidR="002614C3">
              <w:rPr>
                <w:noProof/>
                <w:color w:val="000000" w:themeColor="text1"/>
              </w:rPr>
              <w:t xml:space="preserve">JS &amp; </w:t>
            </w:r>
            <w:r w:rsidRPr="00B469B3">
              <w:rPr>
                <w:noProof/>
                <w:color w:val="000000" w:themeColor="text1"/>
              </w:rPr>
              <w:t>REA</w:t>
            </w:r>
            <w:r w:rsidR="002614C3">
              <w:rPr>
                <w:noProof/>
                <w:color w:val="000000" w:themeColor="text1"/>
              </w:rPr>
              <w:t>C</w:t>
            </w:r>
            <w:r w:rsidRPr="00B469B3">
              <w:rPr>
                <w:noProof/>
                <w:color w:val="000000" w:themeColor="text1"/>
              </w:rPr>
              <w:t>T JS-DEV TOWN</w:t>
            </w:r>
          </w:p>
          <w:p w14:paraId="308C5B03" w14:textId="77777777" w:rsidR="00B469B3" w:rsidRDefault="00B469B3" w:rsidP="004D3011">
            <w:pPr>
              <w:rPr>
                <w:noProof/>
                <w:color w:val="000000" w:themeColor="text1"/>
              </w:rPr>
            </w:pPr>
          </w:p>
          <w:p w14:paraId="0B9DAE5A" w14:textId="5DE904CA" w:rsidR="00B469B3" w:rsidRPr="00B469B3" w:rsidRDefault="00B469B3" w:rsidP="00B469B3">
            <w:pPr>
              <w:pStyle w:val="ListParagraph"/>
              <w:numPr>
                <w:ilvl w:val="0"/>
                <w:numId w:val="2"/>
              </w:numPr>
              <w:rPr>
                <w:noProof/>
                <w:color w:val="000000" w:themeColor="text1"/>
              </w:rPr>
            </w:pPr>
            <w:r w:rsidRPr="00B469B3">
              <w:rPr>
                <w:noProof/>
                <w:color w:val="000000" w:themeColor="text1"/>
              </w:rPr>
              <w:t>FULL STACK</w:t>
            </w:r>
            <w:r w:rsidR="002614C3">
              <w:rPr>
                <w:noProof/>
                <w:color w:val="000000" w:themeColor="text1"/>
              </w:rPr>
              <w:t>,NETWORKING ENGINEERING</w:t>
            </w:r>
            <w:r w:rsidRPr="00B469B3">
              <w:rPr>
                <w:noProof/>
                <w:color w:val="000000" w:themeColor="text1"/>
              </w:rPr>
              <w:t>-NAAN MUDHALVAN</w:t>
            </w:r>
          </w:p>
          <w:p w14:paraId="31F76C47" w14:textId="77777777" w:rsidR="00B469B3" w:rsidRDefault="00B469B3" w:rsidP="004D3011">
            <w:pPr>
              <w:rPr>
                <w:noProof/>
                <w:color w:val="000000" w:themeColor="text1"/>
              </w:rPr>
            </w:pPr>
          </w:p>
          <w:p w14:paraId="5B5B2572" w14:textId="0F1BEB60" w:rsidR="00B469B3" w:rsidRPr="00B469B3" w:rsidRDefault="00B469B3" w:rsidP="002614C3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</w:rPr>
            </w:pPr>
          </w:p>
        </w:tc>
      </w:tr>
    </w:tbl>
    <w:p w14:paraId="072065FA" w14:textId="77777777" w:rsidR="00762495" w:rsidRDefault="00762495" w:rsidP="000C45FF">
      <w:pPr>
        <w:tabs>
          <w:tab w:val="left" w:pos="990"/>
        </w:tabs>
      </w:pPr>
    </w:p>
    <w:sectPr w:rsidR="00762495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09160" w14:textId="77777777" w:rsidR="00306CED" w:rsidRDefault="00306CED" w:rsidP="000C45FF">
      <w:r>
        <w:separator/>
      </w:r>
    </w:p>
  </w:endnote>
  <w:endnote w:type="continuationSeparator" w:id="0">
    <w:p w14:paraId="0B763C3F" w14:textId="77777777" w:rsidR="00306CED" w:rsidRDefault="00306CE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CD644" w14:textId="77777777" w:rsidR="00306CED" w:rsidRDefault="00306CED" w:rsidP="000C45FF">
      <w:r>
        <w:separator/>
      </w:r>
    </w:p>
  </w:footnote>
  <w:footnote w:type="continuationSeparator" w:id="0">
    <w:p w14:paraId="2DF9937D" w14:textId="77777777" w:rsidR="00306CED" w:rsidRDefault="00306CE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0782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431C89" wp14:editId="7DAA97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F0187"/>
    <w:multiLevelType w:val="hybridMultilevel"/>
    <w:tmpl w:val="683A15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55FDE"/>
    <w:multiLevelType w:val="hybridMultilevel"/>
    <w:tmpl w:val="19F093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07281"/>
    <w:multiLevelType w:val="hybridMultilevel"/>
    <w:tmpl w:val="693A74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6059E"/>
    <w:multiLevelType w:val="hybridMultilevel"/>
    <w:tmpl w:val="94E459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142291">
    <w:abstractNumId w:val="1"/>
  </w:num>
  <w:num w:numId="2" w16cid:durableId="1329285115">
    <w:abstractNumId w:val="0"/>
  </w:num>
  <w:num w:numId="3" w16cid:durableId="759181303">
    <w:abstractNumId w:val="3"/>
  </w:num>
  <w:num w:numId="4" w16cid:durableId="203255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8A"/>
    <w:rsid w:val="00032490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14C3"/>
    <w:rsid w:val="00281FD5"/>
    <w:rsid w:val="0030481B"/>
    <w:rsid w:val="00306CED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7118A"/>
    <w:rsid w:val="005E39D5"/>
    <w:rsid w:val="00600670"/>
    <w:rsid w:val="0062123A"/>
    <w:rsid w:val="00646E75"/>
    <w:rsid w:val="006771D0"/>
    <w:rsid w:val="006E415C"/>
    <w:rsid w:val="00715FCB"/>
    <w:rsid w:val="00743101"/>
    <w:rsid w:val="00762495"/>
    <w:rsid w:val="00764C9F"/>
    <w:rsid w:val="00772440"/>
    <w:rsid w:val="007775E1"/>
    <w:rsid w:val="007867A0"/>
    <w:rsid w:val="007927F5"/>
    <w:rsid w:val="00802CA0"/>
    <w:rsid w:val="008A02A9"/>
    <w:rsid w:val="009260CD"/>
    <w:rsid w:val="00940A66"/>
    <w:rsid w:val="00952C25"/>
    <w:rsid w:val="009E1322"/>
    <w:rsid w:val="00A2118D"/>
    <w:rsid w:val="00AD0A50"/>
    <w:rsid w:val="00AD76E2"/>
    <w:rsid w:val="00B20152"/>
    <w:rsid w:val="00B359E4"/>
    <w:rsid w:val="00B469B3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9371B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955B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7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bisunitha\AppData\Local\Microsoft\Office\16.0\DTS\en-IN%7bA8E8F331-5A97-49B7-B870-24B2551336DF%7d\%7b78980121-8926-4C83-BF91-031CE161E87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54E2CE08CE44008E3AE6DD0A180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7384-9DAC-4D8C-934B-4449F53EE3D3}"/>
      </w:docPartPr>
      <w:docPartBody>
        <w:p w:rsidR="009E2818" w:rsidRDefault="00000000">
          <w:pPr>
            <w:pStyle w:val="B454E2CE08CE44008E3AE6DD0A1804F2"/>
          </w:pPr>
          <w:r w:rsidRPr="00D5459D">
            <w:t>Profile</w:t>
          </w:r>
        </w:p>
      </w:docPartBody>
    </w:docPart>
    <w:docPart>
      <w:docPartPr>
        <w:name w:val="C8FBBB4E4A1F4555ACD9CCFC6D934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825EF-60B3-40F9-9911-32B847DDDD1D}"/>
      </w:docPartPr>
      <w:docPartBody>
        <w:p w:rsidR="009E2818" w:rsidRDefault="00000000">
          <w:pPr>
            <w:pStyle w:val="C8FBBB4E4A1F4555ACD9CCFC6D9340A0"/>
          </w:pPr>
          <w:r w:rsidRPr="00CB0055">
            <w:t>Contact</w:t>
          </w:r>
        </w:p>
      </w:docPartBody>
    </w:docPart>
    <w:docPart>
      <w:docPartPr>
        <w:name w:val="0F23199CB7AB427985A7DDFFCA6E6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B8B8C-5E44-4D59-8EA0-3B10B0BEB4D2}"/>
      </w:docPartPr>
      <w:docPartBody>
        <w:p w:rsidR="009E2818" w:rsidRDefault="00000000">
          <w:pPr>
            <w:pStyle w:val="0F23199CB7AB427985A7DDFFCA6E67A3"/>
          </w:pPr>
          <w:r w:rsidRPr="004D3011">
            <w:t>PHONE:</w:t>
          </w:r>
        </w:p>
      </w:docPartBody>
    </w:docPart>
    <w:docPart>
      <w:docPartPr>
        <w:name w:val="936D555F5960461BBB89C5F420065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8FEAD-AA95-4DE3-89AF-DE0EAA0CCDC5}"/>
      </w:docPartPr>
      <w:docPartBody>
        <w:p w:rsidR="009E2818" w:rsidRDefault="00000000">
          <w:pPr>
            <w:pStyle w:val="936D555F5960461BBB89C5F4200651BB"/>
          </w:pPr>
          <w:r w:rsidRPr="004D3011">
            <w:t>EMAIL:</w:t>
          </w:r>
        </w:p>
      </w:docPartBody>
    </w:docPart>
    <w:docPart>
      <w:docPartPr>
        <w:name w:val="134E046CCD6A4FF1961003AE0EF91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83ED2-E829-4106-BA45-CB3FF412FC50}"/>
      </w:docPartPr>
      <w:docPartBody>
        <w:p w:rsidR="009E2818" w:rsidRDefault="00000000">
          <w:pPr>
            <w:pStyle w:val="134E046CCD6A4FF1961003AE0EF918FF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C6"/>
    <w:rsid w:val="00397CC6"/>
    <w:rsid w:val="009A6B79"/>
    <w:rsid w:val="009E2818"/>
    <w:rsid w:val="00F1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54E2CE08CE44008E3AE6DD0A1804F2">
    <w:name w:val="B454E2CE08CE44008E3AE6DD0A1804F2"/>
  </w:style>
  <w:style w:type="paragraph" w:customStyle="1" w:styleId="C8FBBB4E4A1F4555ACD9CCFC6D9340A0">
    <w:name w:val="C8FBBB4E4A1F4555ACD9CCFC6D9340A0"/>
  </w:style>
  <w:style w:type="paragraph" w:customStyle="1" w:styleId="0F23199CB7AB427985A7DDFFCA6E67A3">
    <w:name w:val="0F23199CB7AB427985A7DDFFCA6E67A3"/>
  </w:style>
  <w:style w:type="paragraph" w:customStyle="1" w:styleId="DAC680357FE249A7A2F905F9B69B48F2">
    <w:name w:val="DAC680357FE249A7A2F905F9B69B48F2"/>
  </w:style>
  <w:style w:type="paragraph" w:customStyle="1" w:styleId="1771D2F2FD1A4DD482EED31BF703F779">
    <w:name w:val="1771D2F2FD1A4DD482EED31BF703F779"/>
  </w:style>
  <w:style w:type="paragraph" w:customStyle="1" w:styleId="936D555F5960461BBB89C5F4200651BB">
    <w:name w:val="936D555F5960461BBB89C5F4200651B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34E046CCD6A4FF1961003AE0EF918FF">
    <w:name w:val="134E046CCD6A4FF1961003AE0EF918F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2E645BB0F197413DB8B3E85613974F98">
    <w:name w:val="2E645BB0F197413DB8B3E85613974F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{78980121-8926-4C83-BF91-031CE161E878}tf00546271_win32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2023-09-14T16:41:00Z</dcterms:created>
  <dcterms:modified xsi:type="dcterms:W3CDTF">2023-09-15T00:14:00Z</dcterms:modified>
</cp:coreProperties>
</file>